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4759D2">
      <w:pPr>
        <w:pStyle w:val="docTitulo"/>
        <w:tabs>
          <w:tab w:val="left" w:pos="6379"/>
        </w:tabs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7B6038E4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BDF9F55" w:rsidR="00B65BB8" w:rsidRDefault="005D17FA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5EB38F99" w:rsidR="00B65BB8" w:rsidRDefault="005D17FA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2C85F4DF" w:rsidR="00B65BB8" w:rsidRDefault="005D17FA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B65BB8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25CBFDBC" w:rsidR="00D366C7" w:rsidRPr="008B7F03" w:rsidRDefault="00B9619D" w:rsidP="008B7F03">
      <w:pPr>
        <w:ind w:left="576"/>
      </w:pPr>
      <w:r>
        <w:rPr>
          <w:noProof/>
        </w:rPr>
        <w:lastRenderedPageBreak/>
        <w:drawing>
          <wp:inline distT="0" distB="0" distL="0" distR="0" wp14:anchorId="018451B2" wp14:editId="754D9450">
            <wp:extent cx="5941695" cy="2761943"/>
            <wp:effectExtent l="0" t="0" r="190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D366C7" w:rsidRPr="008B7F03" w:rsidSect="007B26A2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9D107" w14:textId="77777777" w:rsidR="005D17FA" w:rsidRDefault="005D17FA">
      <w:r>
        <w:separator/>
      </w:r>
    </w:p>
  </w:endnote>
  <w:endnote w:type="continuationSeparator" w:id="0">
    <w:p w14:paraId="431DC6DA" w14:textId="77777777" w:rsidR="005D17FA" w:rsidRDefault="005D17FA">
      <w:r>
        <w:continuationSeparator/>
      </w:r>
    </w:p>
  </w:endnote>
  <w:endnote w:type="continuationNotice" w:id="1">
    <w:p w14:paraId="22C75EBF" w14:textId="77777777" w:rsidR="005D17FA" w:rsidRDefault="005D17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4193376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C8199" w14:textId="77777777" w:rsidR="005D17FA" w:rsidRDefault="005D17FA">
      <w:r>
        <w:separator/>
      </w:r>
    </w:p>
  </w:footnote>
  <w:footnote w:type="continuationSeparator" w:id="0">
    <w:p w14:paraId="7B5FDA39" w14:textId="77777777" w:rsidR="005D17FA" w:rsidRDefault="005D17FA">
      <w:r>
        <w:continuationSeparator/>
      </w:r>
    </w:p>
  </w:footnote>
  <w:footnote w:type="continuationNotice" w:id="1">
    <w:p w14:paraId="6A34E519" w14:textId="77777777" w:rsidR="005D17FA" w:rsidRDefault="005D17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A81AB6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D2097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2C17"/>
    <w:rsid w:val="00023F3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3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59D2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17FA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9619D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5.xml><?xml version="1.0" encoding="utf-8"?>
<ds:datastoreItem xmlns:ds="http://schemas.openxmlformats.org/officeDocument/2006/customXml" ds:itemID="{6B60C730-5198-4FBB-B066-289A585D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80</TotalTime>
  <Pages>5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1991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Raúl Bellido Andújar</cp:lastModifiedBy>
  <cp:revision>4</cp:revision>
  <cp:lastPrinted>2015-07-06T09:36:00Z</cp:lastPrinted>
  <dcterms:created xsi:type="dcterms:W3CDTF">2018-09-19T14:40:00Z</dcterms:created>
  <dcterms:modified xsi:type="dcterms:W3CDTF">2018-09-20T15:18:00Z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